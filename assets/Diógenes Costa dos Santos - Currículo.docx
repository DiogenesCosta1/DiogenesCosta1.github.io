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494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507"/>
      </w:tblGrid>
      <w:tr w:rsidR="00692703" w:rsidRPr="002C4186" w:rsidTr="001C0B7E">
        <w:trPr>
          <w:trHeight w:hRule="exact" w:val="1920"/>
        </w:trPr>
        <w:tc>
          <w:tcPr>
            <w:tcW w:w="9507" w:type="dxa"/>
            <w:tcMar>
              <w:top w:w="0" w:type="dxa"/>
              <w:bottom w:w="0" w:type="dxa"/>
            </w:tcMar>
          </w:tcPr>
          <w:p w:rsidR="00692703" w:rsidRPr="001C0B7E" w:rsidRDefault="000C2B5B" w:rsidP="009421CD">
            <w:pPr>
              <w:pStyle w:val="Ttulo"/>
              <w:rPr>
                <w:sz w:val="36"/>
                <w:szCs w:val="40"/>
                <w:lang w:val="pt-BR"/>
              </w:rPr>
            </w:pPr>
            <w:bookmarkStart w:id="0" w:name="_Hlk35355754"/>
            <w:bookmarkStart w:id="1" w:name="_Hlk35356560"/>
            <w:r w:rsidRPr="001C0B7E">
              <w:rPr>
                <w:sz w:val="36"/>
                <w:szCs w:val="40"/>
                <w:lang w:val="pt-BR"/>
              </w:rPr>
              <w:t>Diógenes costa dos santos</w:t>
            </w:r>
          </w:p>
          <w:p w:rsidR="00692703" w:rsidRDefault="000C2B5B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Brasileiro, Solteiro, 19</w:t>
            </w:r>
            <w:r w:rsidR="00A60F0B" w:rsidRPr="00A60F0B">
              <w:rPr>
                <w:lang w:val="pt-BR"/>
              </w:rPr>
              <w:t xml:space="preserve"> </w:t>
            </w:r>
            <w:r w:rsidR="00E86E81" w:rsidRPr="00A60F0B">
              <w:rPr>
                <w:lang w:val="pt-BR"/>
              </w:rPr>
              <w:t>anos.</w:t>
            </w:r>
          </w:p>
          <w:p w:rsidR="00A60F0B" w:rsidRPr="002C4186" w:rsidRDefault="000C2B5B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Travessa do Frâncio, nº 21</w:t>
            </w:r>
            <w:r w:rsidR="00027A96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="00027A96">
              <w:rPr>
                <w:lang w:val="pt-BR"/>
              </w:rPr>
              <w:t xml:space="preserve"> </w:t>
            </w:r>
            <w:r>
              <w:rPr>
                <w:lang w:val="pt-BR"/>
              </w:rPr>
              <w:t>Jardim Rodolfo Pirani</w:t>
            </w:r>
            <w:r w:rsidR="006773C1">
              <w:rPr>
                <w:lang w:val="pt-BR"/>
              </w:rPr>
              <w:t xml:space="preserve"> –</w:t>
            </w:r>
            <w:r w:rsidR="00A60F0B">
              <w:rPr>
                <w:lang w:val="pt-BR"/>
              </w:rPr>
              <w:t xml:space="preserve"> </w:t>
            </w:r>
            <w:r w:rsidR="00E86E81" w:rsidRPr="00A60F0B">
              <w:rPr>
                <w:lang w:val="pt-BR"/>
              </w:rPr>
              <w:t>SP.</w:t>
            </w:r>
          </w:p>
          <w:p w:rsidR="00F53433" w:rsidRDefault="000C2B5B" w:rsidP="005314C2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Diogenescsantos01@gmail.com</w:t>
            </w:r>
            <w:r w:rsidR="006B00F4">
              <w:rPr>
                <w:lang w:val="pt-BR"/>
              </w:rPr>
              <w:t xml:space="preserve"> </w:t>
            </w:r>
            <w:sdt>
              <w:sdtPr>
                <w:rPr>
                  <w:color w:val="auto"/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5B90496C96C045F58D311E1C8D9A9F45"/>
                </w:placeholder>
                <w:temporary/>
                <w:showingPlcHdr/>
              </w:sdtPr>
              <w:sdtEndPr/>
              <w:sdtContent>
                <w:r w:rsidR="006736EE" w:rsidRPr="006736EE">
                  <w:rPr>
                    <w:lang w:val="pt-BR" w:bidi="pt-BR"/>
                  </w:rPr>
                  <w:t>·</w:t>
                </w:r>
              </w:sdtContent>
            </w:sdt>
            <w:r w:rsidR="006736EE">
              <w:rPr>
                <w:color w:val="auto"/>
                <w:lang w:val="pt-BR"/>
              </w:rPr>
              <w:t xml:space="preserve"> </w:t>
            </w:r>
            <w:r w:rsidR="006736EE" w:rsidRPr="006736EE">
              <w:rPr>
                <w:lang w:val="pt-BR"/>
              </w:rPr>
              <w:t>(11) 96315-4882</w:t>
            </w:r>
          </w:p>
          <w:p w:rsidR="002F6FD0" w:rsidRDefault="002F6FD0" w:rsidP="005314C2">
            <w:pPr>
              <w:pStyle w:val="nfasedasinformaesdecontato"/>
              <w:contextualSpacing w:val="0"/>
              <w:rPr>
                <w:lang w:val="pt-BR"/>
              </w:rPr>
            </w:pPr>
          </w:p>
          <w:p w:rsidR="002F6FD0" w:rsidRPr="009421CD" w:rsidRDefault="002F6FD0" w:rsidP="002F6FD0">
            <w:pPr>
              <w:pStyle w:val="nfasedasinformaesdecontato"/>
              <w:contextualSpacing w:val="0"/>
              <w:rPr>
                <w:rFonts w:ascii="Georgia" w:eastAsiaTheme="majorEastAsia" w:hAnsi="Georgia" w:cstheme="majorBidi"/>
                <w:caps/>
                <w:color w:val="262626" w:themeColor="text1" w:themeTint="D9"/>
                <w:sz w:val="28"/>
                <w:szCs w:val="32"/>
                <w:lang w:val="pt-BR"/>
              </w:rPr>
            </w:pPr>
            <w:r w:rsidRPr="009421CD">
              <w:rPr>
                <w:rFonts w:ascii="Georgia" w:eastAsiaTheme="majorEastAsia" w:hAnsi="Georgia" w:cstheme="majorBidi"/>
                <w:caps/>
                <w:color w:val="262626" w:themeColor="text1" w:themeTint="D9"/>
                <w:sz w:val="28"/>
                <w:szCs w:val="32"/>
                <w:lang w:val="pt-BR"/>
              </w:rPr>
              <w:t>OBJETIVO</w:t>
            </w:r>
            <w:r>
              <w:rPr>
                <w:rFonts w:ascii="Georgia" w:eastAsiaTheme="majorEastAsia" w:hAnsi="Georgia" w:cstheme="majorBidi"/>
                <w:caps/>
                <w:color w:val="262626" w:themeColor="text1" w:themeTint="D9"/>
                <w:sz w:val="28"/>
                <w:szCs w:val="32"/>
                <w:lang w:val="pt-BR"/>
              </w:rPr>
              <w:t>: JOVEM APRENDIZ</w:t>
            </w:r>
          </w:p>
          <w:p w:rsidR="002F6FD0" w:rsidRPr="002C4186" w:rsidRDefault="002F6FD0" w:rsidP="005314C2">
            <w:pPr>
              <w:pStyle w:val="nfasedasinformaesdecontato"/>
              <w:contextualSpacing w:val="0"/>
              <w:rPr>
                <w:lang w:val="pt-BR" w:bidi="pt-BR"/>
              </w:rPr>
            </w:pPr>
          </w:p>
        </w:tc>
      </w:tr>
      <w:tr w:rsidR="009571D8" w:rsidRPr="002C4186" w:rsidTr="001C0B7E">
        <w:trPr>
          <w:trHeight w:val="249"/>
        </w:trPr>
        <w:tc>
          <w:tcPr>
            <w:tcW w:w="9507" w:type="dxa"/>
            <w:tcMar>
              <w:top w:w="432" w:type="dxa"/>
            </w:tcMar>
          </w:tcPr>
          <w:p w:rsidR="001755A8" w:rsidRPr="002C4186" w:rsidRDefault="001755A8" w:rsidP="000C2B5B">
            <w:pPr>
              <w:contextualSpacing w:val="0"/>
              <w:rPr>
                <w:lang w:val="pt-BR"/>
              </w:rPr>
            </w:pPr>
          </w:p>
        </w:tc>
      </w:tr>
    </w:tbl>
    <w:p w:rsidR="00A60F0B" w:rsidRPr="001E2D11" w:rsidRDefault="00F53433" w:rsidP="00A60F0B">
      <w:pPr>
        <w:pStyle w:val="Ttulo1"/>
        <w:rPr>
          <w:sz w:val="24"/>
          <w:szCs w:val="24"/>
          <w:lang w:val="pt-BR"/>
        </w:rPr>
      </w:pPr>
      <w:r w:rsidRPr="001E2D11">
        <w:rPr>
          <w:sz w:val="24"/>
          <w:szCs w:val="24"/>
          <w:lang w:val="pt-BR"/>
        </w:rPr>
        <w:t>Formação</w:t>
      </w:r>
    </w:p>
    <w:tbl>
      <w:tblPr>
        <w:tblStyle w:val="Tabelacomgrade"/>
        <w:tblW w:w="5279" w:type="pct"/>
        <w:tblLook w:val="04A0" w:firstRow="1" w:lastRow="0" w:firstColumn="1" w:lastColumn="0" w:noHBand="0" w:noVBand="1"/>
        <w:tblDescription w:val="Tabela de layout de educação"/>
      </w:tblPr>
      <w:tblGrid>
        <w:gridCol w:w="10380"/>
      </w:tblGrid>
      <w:tr w:rsidR="00A60F0B" w:rsidRPr="002C4186" w:rsidTr="006B00F4">
        <w:trPr>
          <w:trHeight w:val="880"/>
        </w:trPr>
        <w:tc>
          <w:tcPr>
            <w:tcW w:w="9505" w:type="dxa"/>
          </w:tcPr>
          <w:p w:rsidR="00A60F0B" w:rsidRPr="00503310" w:rsidRDefault="000C2B5B" w:rsidP="006B00F4">
            <w:pPr>
              <w:pStyle w:val="Ttulo2"/>
              <w:contextualSpacing w:val="0"/>
              <w:outlineLvl w:val="1"/>
              <w:rPr>
                <w:rStyle w:val="RefernciaSutil"/>
                <w:b/>
                <w:smallCaps w:val="0"/>
                <w:color w:val="1D824C" w:themeColor="accent1"/>
                <w:lang w:val="pt-BR"/>
              </w:rPr>
            </w:pPr>
            <w:r>
              <w:rPr>
                <w:lang w:val="pt-BR"/>
              </w:rPr>
              <w:t>ENSINO SUPERIOR</w:t>
            </w:r>
            <w:r w:rsidR="00503310">
              <w:rPr>
                <w:lang w:val="pt-BR"/>
              </w:rPr>
              <w:br/>
            </w:r>
            <w:r w:rsidR="00503310">
              <w:rPr>
                <w:rStyle w:val="RefernciaSutil"/>
                <w:caps w:val="0"/>
                <w:lang w:val="pt-BR"/>
              </w:rPr>
              <w:t xml:space="preserve">Sistemas de Informação – </w:t>
            </w:r>
            <w:r>
              <w:rPr>
                <w:rStyle w:val="RefernciaSutil"/>
                <w:caps w:val="0"/>
                <w:lang w:val="pt-BR"/>
              </w:rPr>
              <w:t xml:space="preserve">Uninove (Universidade Nove de Julho) </w:t>
            </w:r>
          </w:p>
          <w:p w:rsidR="00503310" w:rsidRDefault="00503310" w:rsidP="00503310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2019-2022</w:t>
            </w:r>
          </w:p>
          <w:p w:rsidR="00503310" w:rsidRPr="002C4186" w:rsidRDefault="00503310" w:rsidP="00503310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</w:tc>
      </w:tr>
      <w:tr w:rsidR="00A60F0B" w:rsidRPr="002C4186" w:rsidTr="006B00F4">
        <w:trPr>
          <w:trHeight w:val="731"/>
        </w:trPr>
        <w:tc>
          <w:tcPr>
            <w:tcW w:w="9505" w:type="dxa"/>
          </w:tcPr>
          <w:p w:rsidR="00A60F0B" w:rsidRDefault="00F53433" w:rsidP="006B00F4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Ensino Médio</w:t>
            </w:r>
          </w:p>
          <w:p w:rsidR="00706B03" w:rsidRDefault="00082CD8" w:rsidP="006B00F4">
            <w:pPr>
              <w:pStyle w:val="Ttulo2"/>
              <w:contextualSpacing w:val="0"/>
              <w:outlineLvl w:val="1"/>
              <w:rPr>
                <w:rStyle w:val="RefernciaSutil"/>
                <w:caps w:val="0"/>
                <w:lang w:val="pt-BR"/>
              </w:rPr>
            </w:pPr>
            <w:r>
              <w:rPr>
                <w:rStyle w:val="RefernciaSutil"/>
                <w:caps w:val="0"/>
                <w:lang w:val="pt-BR"/>
              </w:rPr>
              <w:t xml:space="preserve">Escola Estadual Professora Esther Medina </w:t>
            </w:r>
          </w:p>
          <w:p w:rsidR="00503310" w:rsidRPr="002C4186" w:rsidRDefault="00503310" w:rsidP="00503310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2016-2018</w:t>
            </w:r>
          </w:p>
        </w:tc>
      </w:tr>
    </w:tbl>
    <w:p w:rsidR="00AD782D" w:rsidRPr="001E2D11" w:rsidRDefault="00F53433" w:rsidP="00503310">
      <w:pPr>
        <w:pStyle w:val="Ttulo1"/>
        <w:rPr>
          <w:sz w:val="24"/>
          <w:szCs w:val="24"/>
          <w:lang w:val="pt-BR"/>
        </w:rPr>
      </w:pPr>
      <w:r w:rsidRPr="001E2D11">
        <w:rPr>
          <w:sz w:val="24"/>
          <w:szCs w:val="24"/>
          <w:lang w:val="pt-BR"/>
        </w:rPr>
        <w:t>IDIOMAS</w:t>
      </w:r>
    </w:p>
    <w:p w:rsidR="00B51D1B" w:rsidRDefault="00F53433" w:rsidP="006E1507">
      <w:pPr>
        <w:rPr>
          <w:lang w:val="pt-BR"/>
        </w:rPr>
      </w:pPr>
      <w:r w:rsidRPr="00F53433">
        <w:rPr>
          <w:lang w:val="pt-BR"/>
        </w:rPr>
        <w:t xml:space="preserve">Inglês – </w:t>
      </w:r>
      <w:r w:rsidR="007D3C18">
        <w:rPr>
          <w:lang w:val="pt-BR"/>
        </w:rPr>
        <w:t>n</w:t>
      </w:r>
      <w:r w:rsidRPr="00F53433">
        <w:rPr>
          <w:lang w:val="pt-BR"/>
        </w:rPr>
        <w:t xml:space="preserve">ível </w:t>
      </w:r>
      <w:r w:rsidR="007D3C18">
        <w:rPr>
          <w:lang w:val="pt-BR"/>
        </w:rPr>
        <w:t>i</w:t>
      </w:r>
      <w:r w:rsidRPr="00F53433">
        <w:rPr>
          <w:lang w:val="pt-BR"/>
        </w:rPr>
        <w:t xml:space="preserve">ntermediário de leitura, conversação e </w:t>
      </w:r>
      <w:r w:rsidR="00503310" w:rsidRPr="00F53433">
        <w:rPr>
          <w:lang w:val="pt-BR"/>
        </w:rPr>
        <w:t>escrita.</w:t>
      </w:r>
      <w:r w:rsidRPr="00F53433">
        <w:rPr>
          <w:lang w:val="pt-BR"/>
        </w:rPr>
        <w:t xml:space="preserve"> </w:t>
      </w:r>
      <w:r w:rsidR="00503310">
        <w:rPr>
          <w:lang w:val="pt-BR"/>
        </w:rPr>
        <w:t xml:space="preserve">(Futuro Qualificação Profissional) </w:t>
      </w:r>
    </w:p>
    <w:p w:rsidR="00503310" w:rsidRDefault="00503310" w:rsidP="006E1507">
      <w:pPr>
        <w:rPr>
          <w:lang w:val="pt-BR"/>
        </w:rPr>
      </w:pPr>
      <w:r>
        <w:rPr>
          <w:rStyle w:val="RefernciaSutil"/>
        </w:rPr>
        <w:t>Carga horária: 120</w:t>
      </w:r>
      <w:r w:rsidRPr="00F53433">
        <w:rPr>
          <w:rStyle w:val="RefernciaSutil"/>
        </w:rPr>
        <w:t xml:space="preserve"> horas</w:t>
      </w:r>
    </w:p>
    <w:p w:rsidR="00F53433" w:rsidRPr="001E2D11" w:rsidRDefault="00F53433" w:rsidP="00F53433">
      <w:pPr>
        <w:pStyle w:val="Ttulo1"/>
        <w:rPr>
          <w:sz w:val="24"/>
          <w:szCs w:val="24"/>
          <w:lang w:val="pt-BR"/>
        </w:rPr>
      </w:pPr>
      <w:r w:rsidRPr="001E2D11">
        <w:rPr>
          <w:sz w:val="24"/>
          <w:szCs w:val="24"/>
          <w:lang w:val="pt-BR"/>
        </w:rPr>
        <w:t>CURSOS</w:t>
      </w:r>
    </w:p>
    <w:p w:rsidR="00503310" w:rsidRDefault="00503310" w:rsidP="00503310">
      <w:pPr>
        <w:pStyle w:val="Ttulo2"/>
        <w:rPr>
          <w:caps w:val="0"/>
          <w:sz w:val="24"/>
          <w:szCs w:val="24"/>
          <w:lang w:val="pt-BR"/>
        </w:rPr>
      </w:pPr>
      <w:r>
        <w:rPr>
          <w:caps w:val="0"/>
          <w:sz w:val="24"/>
          <w:szCs w:val="24"/>
          <w:lang w:val="pt-BR"/>
        </w:rPr>
        <w:t>Formação Humana (CEDESP)</w:t>
      </w:r>
    </w:p>
    <w:p w:rsidR="00503310" w:rsidRDefault="00503310" w:rsidP="00F53433">
      <w:pPr>
        <w:pStyle w:val="Ttulo2"/>
        <w:rPr>
          <w:rStyle w:val="RefernciaSutil"/>
          <w:caps w:val="0"/>
        </w:rPr>
      </w:pPr>
      <w:r>
        <w:rPr>
          <w:rStyle w:val="RefernciaSutil"/>
          <w:caps w:val="0"/>
        </w:rPr>
        <w:t xml:space="preserve">Carga horária: 440 </w:t>
      </w:r>
      <w:r w:rsidRPr="00F53433">
        <w:rPr>
          <w:rStyle w:val="RefernciaSutil"/>
          <w:caps w:val="0"/>
        </w:rPr>
        <w:t>horas</w:t>
      </w:r>
    </w:p>
    <w:p w:rsidR="00503310" w:rsidRDefault="00503310" w:rsidP="00503310">
      <w:pPr>
        <w:pStyle w:val="Ttulo2"/>
        <w:rPr>
          <w:caps w:val="0"/>
          <w:sz w:val="24"/>
          <w:szCs w:val="24"/>
          <w:lang w:val="pt-BR"/>
        </w:rPr>
      </w:pPr>
      <w:proofErr w:type="gramStart"/>
      <w:r>
        <w:rPr>
          <w:caps w:val="0"/>
          <w:sz w:val="24"/>
          <w:szCs w:val="24"/>
          <w:lang w:val="pt-BR"/>
        </w:rPr>
        <w:t>MySQL</w:t>
      </w:r>
      <w:proofErr w:type="gramEnd"/>
      <w:r>
        <w:rPr>
          <w:caps w:val="0"/>
          <w:sz w:val="24"/>
          <w:szCs w:val="24"/>
          <w:lang w:val="pt-BR"/>
        </w:rPr>
        <w:t xml:space="preserve"> (CursoemVideo.com)</w:t>
      </w:r>
    </w:p>
    <w:p w:rsidR="00503310" w:rsidRDefault="00503310" w:rsidP="00503310">
      <w:pPr>
        <w:pStyle w:val="Ttulo2"/>
        <w:rPr>
          <w:rStyle w:val="RefernciaSutil"/>
          <w:caps w:val="0"/>
        </w:rPr>
      </w:pPr>
      <w:r>
        <w:rPr>
          <w:rStyle w:val="RefernciaSutil"/>
          <w:caps w:val="0"/>
        </w:rPr>
        <w:t xml:space="preserve">Carga horária: 40 </w:t>
      </w:r>
      <w:r w:rsidRPr="00F53433">
        <w:rPr>
          <w:rStyle w:val="RefernciaSutil"/>
          <w:caps w:val="0"/>
        </w:rPr>
        <w:t>horas</w:t>
      </w:r>
    </w:p>
    <w:p w:rsidR="00503310" w:rsidRDefault="00503310" w:rsidP="00F53433">
      <w:pPr>
        <w:pStyle w:val="Ttulo2"/>
        <w:rPr>
          <w:rStyle w:val="RefernciaSutil"/>
          <w:caps w:val="0"/>
        </w:rPr>
      </w:pPr>
      <w:r>
        <w:rPr>
          <w:caps w:val="0"/>
          <w:sz w:val="24"/>
          <w:szCs w:val="24"/>
          <w:lang w:val="pt-BR"/>
        </w:rPr>
        <w:t xml:space="preserve">Desvendando a Indústria 4.0 (SENAI-SP) </w:t>
      </w:r>
      <w:r>
        <w:rPr>
          <w:caps w:val="0"/>
          <w:sz w:val="24"/>
          <w:szCs w:val="24"/>
          <w:lang w:val="pt-BR"/>
        </w:rPr>
        <w:br/>
      </w:r>
      <w:r>
        <w:rPr>
          <w:rStyle w:val="RefernciaSutil"/>
          <w:caps w:val="0"/>
        </w:rPr>
        <w:t>Carga horária: 20</w:t>
      </w:r>
      <w:r w:rsidRPr="00F53433">
        <w:rPr>
          <w:rStyle w:val="RefernciaSutil"/>
          <w:caps w:val="0"/>
        </w:rPr>
        <w:t xml:space="preserve"> horas</w:t>
      </w:r>
    </w:p>
    <w:p w:rsidR="00503310" w:rsidRDefault="00503310" w:rsidP="00F53433">
      <w:pPr>
        <w:pStyle w:val="Ttulo2"/>
        <w:rPr>
          <w:rStyle w:val="RefernciaSutil"/>
          <w:caps w:val="0"/>
        </w:rPr>
      </w:pPr>
      <w:r>
        <w:rPr>
          <w:caps w:val="0"/>
          <w:sz w:val="24"/>
          <w:szCs w:val="24"/>
          <w:lang w:val="pt-BR"/>
        </w:rPr>
        <w:t>Atendimento Telefônico (SENAI-SP)</w:t>
      </w:r>
      <w:r w:rsidRPr="009E619A">
        <w:rPr>
          <w:rStyle w:val="RefernciaSutil"/>
          <w:caps w:val="0"/>
        </w:rPr>
        <w:t xml:space="preserve"> </w:t>
      </w:r>
      <w:r>
        <w:rPr>
          <w:rStyle w:val="RefernciaSutil"/>
          <w:caps w:val="0"/>
        </w:rPr>
        <w:br/>
        <w:t xml:space="preserve">Carga horária: 20 </w:t>
      </w:r>
      <w:r w:rsidRPr="00F53433">
        <w:rPr>
          <w:rStyle w:val="RefernciaSutil"/>
          <w:caps w:val="0"/>
        </w:rPr>
        <w:t>horas</w:t>
      </w:r>
    </w:p>
    <w:p w:rsidR="00E86E81" w:rsidRDefault="00E86E81" w:rsidP="00E86E81">
      <w:pPr>
        <w:pStyle w:val="Ttulo2"/>
        <w:rPr>
          <w:rStyle w:val="RefernciaSutil"/>
          <w:caps w:val="0"/>
        </w:rPr>
      </w:pPr>
      <w:r>
        <w:rPr>
          <w:caps w:val="0"/>
          <w:sz w:val="24"/>
          <w:szCs w:val="24"/>
          <w:lang w:val="pt-BR"/>
        </w:rPr>
        <w:t xml:space="preserve">Desvendando a </w:t>
      </w:r>
      <w:proofErr w:type="spellStart"/>
      <w:r>
        <w:rPr>
          <w:caps w:val="0"/>
          <w:sz w:val="24"/>
          <w:szCs w:val="24"/>
          <w:lang w:val="pt-BR"/>
        </w:rPr>
        <w:t>Blockchain</w:t>
      </w:r>
      <w:proofErr w:type="spellEnd"/>
      <w:r>
        <w:rPr>
          <w:caps w:val="0"/>
          <w:sz w:val="24"/>
          <w:szCs w:val="24"/>
          <w:lang w:val="pt-BR"/>
        </w:rPr>
        <w:t xml:space="preserve"> (SENAI-SP)</w:t>
      </w:r>
      <w:r w:rsidRPr="009E619A">
        <w:rPr>
          <w:rStyle w:val="RefernciaSutil"/>
          <w:caps w:val="0"/>
        </w:rPr>
        <w:t xml:space="preserve"> </w:t>
      </w:r>
    </w:p>
    <w:p w:rsidR="00E86E81" w:rsidRDefault="00E86E81" w:rsidP="00E86E81">
      <w:pPr>
        <w:pStyle w:val="Ttulo2"/>
        <w:rPr>
          <w:rStyle w:val="RefernciaSutil"/>
          <w:caps w:val="0"/>
        </w:rPr>
      </w:pPr>
      <w:r>
        <w:rPr>
          <w:rStyle w:val="RefernciaSutil"/>
          <w:caps w:val="0"/>
        </w:rPr>
        <w:t xml:space="preserve">Carga horária: 20 </w:t>
      </w:r>
      <w:r w:rsidRPr="00F53433">
        <w:rPr>
          <w:rStyle w:val="RefernciaSutil"/>
          <w:caps w:val="0"/>
        </w:rPr>
        <w:t>horas</w:t>
      </w:r>
    </w:p>
    <w:p w:rsidR="00F53433" w:rsidRPr="001E2D11" w:rsidRDefault="001E2D11" w:rsidP="00F53433">
      <w:pPr>
        <w:pStyle w:val="Ttulo2"/>
        <w:rPr>
          <w:sz w:val="24"/>
          <w:szCs w:val="24"/>
          <w:lang w:val="pt-BR"/>
        </w:rPr>
      </w:pPr>
      <w:r w:rsidRPr="001E2D11">
        <w:rPr>
          <w:caps w:val="0"/>
          <w:sz w:val="24"/>
          <w:szCs w:val="24"/>
          <w:lang w:val="pt-BR"/>
        </w:rPr>
        <w:t xml:space="preserve">Preparação para o </w:t>
      </w:r>
      <w:r w:rsidR="007D3C18">
        <w:rPr>
          <w:caps w:val="0"/>
          <w:sz w:val="24"/>
          <w:szCs w:val="24"/>
          <w:lang w:val="pt-BR"/>
        </w:rPr>
        <w:t>M</w:t>
      </w:r>
      <w:r w:rsidRPr="001E2D11">
        <w:rPr>
          <w:caps w:val="0"/>
          <w:sz w:val="24"/>
          <w:szCs w:val="24"/>
          <w:lang w:val="pt-BR"/>
        </w:rPr>
        <w:t xml:space="preserve">undo do </w:t>
      </w:r>
      <w:r w:rsidR="007D3C18">
        <w:rPr>
          <w:caps w:val="0"/>
          <w:sz w:val="24"/>
          <w:szCs w:val="24"/>
          <w:lang w:val="pt-BR"/>
        </w:rPr>
        <w:t>T</w:t>
      </w:r>
      <w:r w:rsidRPr="001E2D11">
        <w:rPr>
          <w:caps w:val="0"/>
          <w:sz w:val="24"/>
          <w:szCs w:val="24"/>
          <w:lang w:val="pt-BR"/>
        </w:rPr>
        <w:t>rabalho</w:t>
      </w:r>
      <w:r w:rsidR="009E619A">
        <w:rPr>
          <w:caps w:val="0"/>
          <w:sz w:val="24"/>
          <w:szCs w:val="24"/>
          <w:lang w:val="pt-BR"/>
        </w:rPr>
        <w:t xml:space="preserve"> (SENAI-SP) </w:t>
      </w:r>
    </w:p>
    <w:p w:rsidR="009E619A" w:rsidRPr="00503310" w:rsidRDefault="00F53433" w:rsidP="009E619A">
      <w:pPr>
        <w:pStyle w:val="Ttulo2"/>
        <w:rPr>
          <w:b w:val="0"/>
          <w:caps w:val="0"/>
          <w:smallCaps/>
          <w:color w:val="595959" w:themeColor="text1" w:themeTint="A6"/>
        </w:rPr>
      </w:pPr>
      <w:r w:rsidRPr="00F53433">
        <w:rPr>
          <w:rStyle w:val="RefernciaSutil"/>
          <w:caps w:val="0"/>
        </w:rPr>
        <w:t>Carga horária: 14 horas</w:t>
      </w:r>
      <w:r w:rsidR="009E619A">
        <w:rPr>
          <w:rStyle w:val="RefernciaSutil"/>
          <w:caps w:val="0"/>
        </w:rPr>
        <w:br/>
      </w:r>
      <w:r w:rsidR="009E619A">
        <w:rPr>
          <w:caps w:val="0"/>
          <w:sz w:val="24"/>
          <w:szCs w:val="24"/>
          <w:lang w:val="pt-BR"/>
        </w:rPr>
        <w:t>Competência Transversal – Tecnologia da Informação e Comunicação (SENAI-SP)</w:t>
      </w:r>
    </w:p>
    <w:p w:rsidR="009E619A" w:rsidRDefault="009E619A" w:rsidP="009E619A">
      <w:pPr>
        <w:pStyle w:val="Ttulo2"/>
        <w:rPr>
          <w:rStyle w:val="RefernciaSutil"/>
          <w:caps w:val="0"/>
        </w:rPr>
      </w:pPr>
      <w:r>
        <w:rPr>
          <w:rStyle w:val="RefernciaSutil"/>
          <w:caps w:val="0"/>
        </w:rPr>
        <w:t>Carga horária: 14</w:t>
      </w:r>
      <w:r w:rsidRPr="00F53433">
        <w:rPr>
          <w:rStyle w:val="RefernciaSutil"/>
          <w:caps w:val="0"/>
        </w:rPr>
        <w:t xml:space="preserve"> horas</w:t>
      </w:r>
    </w:p>
    <w:p w:rsidR="008B20C7" w:rsidRDefault="00DD18DC" w:rsidP="008B20C7">
      <w:pPr>
        <w:pStyle w:val="Ttulo2"/>
        <w:rPr>
          <w:caps w:val="0"/>
          <w:sz w:val="24"/>
          <w:szCs w:val="24"/>
          <w:lang w:val="pt-BR"/>
        </w:rPr>
      </w:pPr>
      <w:r>
        <w:rPr>
          <w:caps w:val="0"/>
          <w:sz w:val="24"/>
          <w:szCs w:val="24"/>
          <w:lang w:val="pt-BR"/>
        </w:rPr>
        <w:t>Fundamentos de Logística</w:t>
      </w:r>
      <w:bookmarkStart w:id="2" w:name="_GoBack"/>
      <w:bookmarkEnd w:id="2"/>
      <w:r w:rsidR="008B20C7">
        <w:rPr>
          <w:caps w:val="0"/>
          <w:sz w:val="24"/>
          <w:szCs w:val="24"/>
          <w:lang w:val="pt-BR"/>
        </w:rPr>
        <w:t xml:space="preserve"> (SENAI-SP)</w:t>
      </w:r>
    </w:p>
    <w:p w:rsidR="008B20C7" w:rsidRDefault="008B20C7" w:rsidP="008B20C7">
      <w:pPr>
        <w:pStyle w:val="Ttulo2"/>
        <w:rPr>
          <w:rStyle w:val="RefernciaSutil"/>
          <w:caps w:val="0"/>
        </w:rPr>
      </w:pPr>
      <w:r>
        <w:rPr>
          <w:rStyle w:val="RefernciaSutil"/>
          <w:caps w:val="0"/>
        </w:rPr>
        <w:t xml:space="preserve">Carga horária: 14 </w:t>
      </w:r>
      <w:r w:rsidRPr="00F53433">
        <w:rPr>
          <w:rStyle w:val="RefernciaSutil"/>
          <w:caps w:val="0"/>
        </w:rPr>
        <w:t>horas</w:t>
      </w:r>
    </w:p>
    <w:p w:rsidR="00F53433" w:rsidRPr="001E2D11" w:rsidRDefault="001E2D11" w:rsidP="00F53433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Informática</w:t>
      </w:r>
    </w:p>
    <w:bookmarkEnd w:id="0"/>
    <w:p w:rsidR="00F53433" w:rsidRDefault="00027A96" w:rsidP="006E1507">
      <w:pPr>
        <w:rPr>
          <w:lang w:val="pt-BR"/>
        </w:rPr>
      </w:pPr>
      <w:r>
        <w:rPr>
          <w:lang w:val="pt-BR"/>
        </w:rPr>
        <w:t>Conhecimentos</w:t>
      </w:r>
      <w:r w:rsidR="001E2D11">
        <w:rPr>
          <w:lang w:val="pt-BR"/>
        </w:rPr>
        <w:t xml:space="preserve"> do </w:t>
      </w:r>
      <w:r w:rsidR="00FE2D01">
        <w:rPr>
          <w:lang w:val="pt-BR"/>
        </w:rPr>
        <w:t>p</w:t>
      </w:r>
      <w:r w:rsidR="001E2D11">
        <w:rPr>
          <w:lang w:val="pt-BR"/>
        </w:rPr>
        <w:t xml:space="preserve">acote </w:t>
      </w:r>
      <w:r w:rsidR="007D3C18">
        <w:rPr>
          <w:lang w:val="pt-BR"/>
        </w:rPr>
        <w:t>O</w:t>
      </w:r>
      <w:r w:rsidR="001E2D11">
        <w:rPr>
          <w:lang w:val="pt-BR"/>
        </w:rPr>
        <w:t>ffice</w:t>
      </w:r>
      <w:bookmarkEnd w:id="1"/>
      <w:r>
        <w:rPr>
          <w:lang w:val="pt-BR"/>
        </w:rPr>
        <w:t xml:space="preserve">. </w:t>
      </w:r>
    </w:p>
    <w:p w:rsidR="00503310" w:rsidRDefault="00503310" w:rsidP="00503310">
      <w:pPr>
        <w:rPr>
          <w:lang w:val="pt-BR"/>
        </w:rPr>
      </w:pPr>
      <w:r>
        <w:rPr>
          <w:rStyle w:val="RefernciaSutil"/>
        </w:rPr>
        <w:t>Carga horária: 120</w:t>
      </w:r>
      <w:r w:rsidRPr="00F53433">
        <w:rPr>
          <w:rStyle w:val="RefernciaSutil"/>
        </w:rPr>
        <w:t xml:space="preserve"> horas</w:t>
      </w:r>
    </w:p>
    <w:p w:rsidR="001E2D11" w:rsidRPr="002C4186" w:rsidRDefault="001E2D11" w:rsidP="006E1507">
      <w:pPr>
        <w:rPr>
          <w:lang w:val="pt-BR"/>
        </w:rPr>
      </w:pPr>
    </w:p>
    <w:sectPr w:rsidR="001E2D11" w:rsidRPr="002C4186" w:rsidSect="001E2D11">
      <w:footerReference w:type="default" r:id="rId8"/>
      <w:headerReference w:type="first" r:id="rId9"/>
      <w:pgSz w:w="11906" w:h="16838" w:code="9"/>
      <w:pgMar w:top="426" w:right="1440" w:bottom="851" w:left="851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41" w:rsidRDefault="00011841" w:rsidP="0068194B">
      <w:r>
        <w:separator/>
      </w:r>
    </w:p>
    <w:p w:rsidR="00011841" w:rsidRDefault="00011841"/>
    <w:p w:rsidR="00011841" w:rsidRDefault="00011841"/>
  </w:endnote>
  <w:endnote w:type="continuationSeparator" w:id="0">
    <w:p w:rsidR="00011841" w:rsidRDefault="00011841" w:rsidP="0068194B">
      <w:r>
        <w:continuationSeparator/>
      </w:r>
    </w:p>
    <w:p w:rsidR="00011841" w:rsidRDefault="00011841"/>
    <w:p w:rsidR="00011841" w:rsidRDefault="00011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E86E81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41" w:rsidRDefault="00011841" w:rsidP="0068194B">
      <w:r>
        <w:separator/>
      </w:r>
    </w:p>
    <w:p w:rsidR="00011841" w:rsidRDefault="00011841"/>
    <w:p w:rsidR="00011841" w:rsidRDefault="00011841"/>
  </w:footnote>
  <w:footnote w:type="continuationSeparator" w:id="0">
    <w:p w:rsidR="00011841" w:rsidRDefault="00011841" w:rsidP="0068194B">
      <w:r>
        <w:continuationSeparator/>
      </w:r>
    </w:p>
    <w:p w:rsidR="00011841" w:rsidRDefault="00011841"/>
    <w:p w:rsidR="00011841" w:rsidRDefault="000118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59EA84" wp14:editId="55868B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D36C8E1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0B"/>
    <w:rsid w:val="000001EF"/>
    <w:rsid w:val="00007322"/>
    <w:rsid w:val="00007728"/>
    <w:rsid w:val="00011841"/>
    <w:rsid w:val="00024584"/>
    <w:rsid w:val="00024730"/>
    <w:rsid w:val="00027A96"/>
    <w:rsid w:val="00055E95"/>
    <w:rsid w:val="00067820"/>
    <w:rsid w:val="0007021F"/>
    <w:rsid w:val="00082CD8"/>
    <w:rsid w:val="000B2BA5"/>
    <w:rsid w:val="000C2B5B"/>
    <w:rsid w:val="000F2F8C"/>
    <w:rsid w:val="0010006E"/>
    <w:rsid w:val="001045A8"/>
    <w:rsid w:val="00114A91"/>
    <w:rsid w:val="001427E1"/>
    <w:rsid w:val="00163668"/>
    <w:rsid w:val="001662C7"/>
    <w:rsid w:val="00171566"/>
    <w:rsid w:val="00174676"/>
    <w:rsid w:val="001755A8"/>
    <w:rsid w:val="00184014"/>
    <w:rsid w:val="00192008"/>
    <w:rsid w:val="001C0B7E"/>
    <w:rsid w:val="001C0E68"/>
    <w:rsid w:val="001C4B6F"/>
    <w:rsid w:val="001D0BF1"/>
    <w:rsid w:val="001E2D11"/>
    <w:rsid w:val="001E3120"/>
    <w:rsid w:val="001E7E0C"/>
    <w:rsid w:val="001F0BB0"/>
    <w:rsid w:val="001F4E6D"/>
    <w:rsid w:val="001F6140"/>
    <w:rsid w:val="00203573"/>
    <w:rsid w:val="0020597D"/>
    <w:rsid w:val="00213153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632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2F6FD0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2BD8"/>
    <w:rsid w:val="00405128"/>
    <w:rsid w:val="00406CFF"/>
    <w:rsid w:val="00416B25"/>
    <w:rsid w:val="00420592"/>
    <w:rsid w:val="004319E0"/>
    <w:rsid w:val="00437E8C"/>
    <w:rsid w:val="00440225"/>
    <w:rsid w:val="00445BB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310"/>
    <w:rsid w:val="00510392"/>
    <w:rsid w:val="00513E2A"/>
    <w:rsid w:val="005314C2"/>
    <w:rsid w:val="00566A35"/>
    <w:rsid w:val="0056701E"/>
    <w:rsid w:val="005740D7"/>
    <w:rsid w:val="005808C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36EE"/>
    <w:rsid w:val="006773C1"/>
    <w:rsid w:val="0068194B"/>
    <w:rsid w:val="00692703"/>
    <w:rsid w:val="006A1962"/>
    <w:rsid w:val="006A5C69"/>
    <w:rsid w:val="006B00F4"/>
    <w:rsid w:val="006B5D48"/>
    <w:rsid w:val="006B7D7B"/>
    <w:rsid w:val="006C1A5E"/>
    <w:rsid w:val="006D4AF4"/>
    <w:rsid w:val="006E1507"/>
    <w:rsid w:val="006F5D18"/>
    <w:rsid w:val="00706B03"/>
    <w:rsid w:val="007101E5"/>
    <w:rsid w:val="00712D8B"/>
    <w:rsid w:val="007273B7"/>
    <w:rsid w:val="00733E0A"/>
    <w:rsid w:val="00734C68"/>
    <w:rsid w:val="0074403D"/>
    <w:rsid w:val="00746D44"/>
    <w:rsid w:val="007538DC"/>
    <w:rsid w:val="00757803"/>
    <w:rsid w:val="0079206B"/>
    <w:rsid w:val="00796076"/>
    <w:rsid w:val="007C0566"/>
    <w:rsid w:val="007C606B"/>
    <w:rsid w:val="007D3C18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20C7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21CD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619A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5D1"/>
    <w:rsid w:val="00A60F0B"/>
    <w:rsid w:val="00A615E1"/>
    <w:rsid w:val="00A755E8"/>
    <w:rsid w:val="00A93A5D"/>
    <w:rsid w:val="00AB32F8"/>
    <w:rsid w:val="00AB610B"/>
    <w:rsid w:val="00AD360E"/>
    <w:rsid w:val="00AD40FB"/>
    <w:rsid w:val="00AD782D"/>
    <w:rsid w:val="00AE4635"/>
    <w:rsid w:val="00AE7650"/>
    <w:rsid w:val="00AF3E31"/>
    <w:rsid w:val="00B10EBE"/>
    <w:rsid w:val="00B236F1"/>
    <w:rsid w:val="00B26F18"/>
    <w:rsid w:val="00B50F99"/>
    <w:rsid w:val="00B51D1B"/>
    <w:rsid w:val="00B540F4"/>
    <w:rsid w:val="00B60488"/>
    <w:rsid w:val="00B60FD0"/>
    <w:rsid w:val="00B622DF"/>
    <w:rsid w:val="00B6332A"/>
    <w:rsid w:val="00B81760"/>
    <w:rsid w:val="00B8494C"/>
    <w:rsid w:val="00BA1546"/>
    <w:rsid w:val="00BA615A"/>
    <w:rsid w:val="00BA78FB"/>
    <w:rsid w:val="00BB4E51"/>
    <w:rsid w:val="00BC1B72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27E9"/>
    <w:rsid w:val="00CB35C3"/>
    <w:rsid w:val="00CB4248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D18DC"/>
    <w:rsid w:val="00DE0FAA"/>
    <w:rsid w:val="00DE136D"/>
    <w:rsid w:val="00DE2796"/>
    <w:rsid w:val="00DE2EA9"/>
    <w:rsid w:val="00DE6534"/>
    <w:rsid w:val="00DF4D6C"/>
    <w:rsid w:val="00E01923"/>
    <w:rsid w:val="00E14498"/>
    <w:rsid w:val="00E2397A"/>
    <w:rsid w:val="00E254DB"/>
    <w:rsid w:val="00E300FC"/>
    <w:rsid w:val="00E3479E"/>
    <w:rsid w:val="00E362DB"/>
    <w:rsid w:val="00E5632B"/>
    <w:rsid w:val="00E6037A"/>
    <w:rsid w:val="00E70240"/>
    <w:rsid w:val="00E71E6B"/>
    <w:rsid w:val="00E81CC5"/>
    <w:rsid w:val="00E85A87"/>
    <w:rsid w:val="00E85B4A"/>
    <w:rsid w:val="00E86E8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3433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D0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customStyle="1" w:styleId="TabeladeGrade1Clara1">
    <w:name w:val="Tabela de Grade 1 Clara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customStyle="1" w:styleId="TabeladeLista1Clara1">
    <w:name w:val="Tabela de Lista 1 Clara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customStyle="1" w:styleId="TabelaSimples11">
    <w:name w:val="Tabela Simples 1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o1">
    <w:name w:val="Menção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customStyle="1" w:styleId="TabeladeGrade1Clara1">
    <w:name w:val="Tabela de Grade 1 Clara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customStyle="1" w:styleId="TabeladeLista1Clara1">
    <w:name w:val="Tabela de Lista 1 Clara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customStyle="1" w:styleId="TabelaSimples11">
    <w:name w:val="Tabela Simples 1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o1">
    <w:name w:val="Menção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1054487\AppData\Roaming\Microsoft\Template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90496C96C045F58D311E1C8D9A9F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8E09-33B9-4A64-AA4B-5DD092C2C62D}"/>
      </w:docPartPr>
      <w:docPartBody>
        <w:p w:rsidR="001E24E4" w:rsidRDefault="00AF6237" w:rsidP="00AF6237">
          <w:pPr>
            <w:pStyle w:val="5B90496C96C045F58D311E1C8D9A9F45"/>
          </w:pPr>
          <w:r>
            <w:rPr>
              <w:lang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C7"/>
    <w:rsid w:val="0002570C"/>
    <w:rsid w:val="000262F1"/>
    <w:rsid w:val="001E24E4"/>
    <w:rsid w:val="002C2064"/>
    <w:rsid w:val="002C7A08"/>
    <w:rsid w:val="00415EC7"/>
    <w:rsid w:val="00503EB8"/>
    <w:rsid w:val="0062312A"/>
    <w:rsid w:val="007A2DF6"/>
    <w:rsid w:val="00844402"/>
    <w:rsid w:val="009E3C04"/>
    <w:rsid w:val="00A04335"/>
    <w:rsid w:val="00AF6237"/>
    <w:rsid w:val="00C759F4"/>
    <w:rsid w:val="00DF3D6C"/>
    <w:rsid w:val="00E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DE8BC8B89C40A5A9FC8E930F1CADF9">
    <w:name w:val="56DE8BC8B89C40A5A9FC8E930F1CADF9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9B696A700A824B4FB5F3CB66E145629B">
    <w:name w:val="9B696A700A824B4FB5F3CB66E145629B"/>
  </w:style>
  <w:style w:type="paragraph" w:customStyle="1" w:styleId="B5C29EBFDE2D43FA88EE2ACF72A0BBC5">
    <w:name w:val="B5C29EBFDE2D43FA88EE2ACF72A0BBC5"/>
  </w:style>
  <w:style w:type="paragraph" w:customStyle="1" w:styleId="5A96113DFAE64298B11E2D24D7AD8A69">
    <w:name w:val="5A96113DFAE64298B11E2D24D7AD8A69"/>
  </w:style>
  <w:style w:type="paragraph" w:customStyle="1" w:styleId="80B3F323B5A14AB6A1FE3283FA6672D9">
    <w:name w:val="80B3F323B5A14AB6A1FE3283FA6672D9"/>
  </w:style>
  <w:style w:type="paragraph" w:customStyle="1" w:styleId="164D9E52EFE947A9A67C6B2F97476D47">
    <w:name w:val="164D9E52EFE947A9A67C6B2F97476D47"/>
  </w:style>
  <w:style w:type="paragraph" w:customStyle="1" w:styleId="63638EDA8206478D92DB9E939D27C96D">
    <w:name w:val="63638EDA8206478D92DB9E939D27C96D"/>
  </w:style>
  <w:style w:type="paragraph" w:customStyle="1" w:styleId="FEB93D4CA1734FF69D1B53DA4558BE1B">
    <w:name w:val="FEB93D4CA1734FF69D1B53DA4558BE1B"/>
  </w:style>
  <w:style w:type="paragraph" w:customStyle="1" w:styleId="398A802CE14D4798B6BA291341D8FECD">
    <w:name w:val="398A802CE14D4798B6BA291341D8FECD"/>
  </w:style>
  <w:style w:type="paragraph" w:customStyle="1" w:styleId="F9419404258C46F4A4447ABF02F12CC8">
    <w:name w:val="F9419404258C46F4A4447ABF02F12CC8"/>
  </w:style>
  <w:style w:type="paragraph" w:customStyle="1" w:styleId="A3DF1AF564E24B0D891C231FB7DF2161">
    <w:name w:val="A3DF1AF564E24B0D891C231FB7DF2161"/>
  </w:style>
  <w:style w:type="paragraph" w:customStyle="1" w:styleId="110D40ED0B3D4BA2B0CECCEE4120089F">
    <w:name w:val="110D40ED0B3D4BA2B0CECCEE4120089F"/>
  </w:style>
  <w:style w:type="paragraph" w:customStyle="1" w:styleId="18959E582D674E3F96E6FA4F626C9B24">
    <w:name w:val="18959E582D674E3F96E6FA4F626C9B24"/>
  </w:style>
  <w:style w:type="paragraph" w:customStyle="1" w:styleId="04ED9318CA384CEE8191B6A2953D8D02">
    <w:name w:val="04ED9318CA384CEE8191B6A2953D8D02"/>
  </w:style>
  <w:style w:type="paragraph" w:customStyle="1" w:styleId="3706AA1B594844DCA69FAAC81469EAE2">
    <w:name w:val="3706AA1B594844DCA69FAAC81469EAE2"/>
  </w:style>
  <w:style w:type="character" w:styleId="RefernciaSutil">
    <w:name w:val="Subtle Reference"/>
    <w:basedOn w:val="Fontepargpadro"/>
    <w:uiPriority w:val="10"/>
    <w:qFormat/>
    <w:rsid w:val="00415EC7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F7E970B600F74AC69DCD6385F99CD2BA">
    <w:name w:val="F7E970B600F74AC69DCD6385F99CD2BA"/>
  </w:style>
  <w:style w:type="paragraph" w:customStyle="1" w:styleId="5DCAACC89E764917982B96B1922593D0">
    <w:name w:val="5DCAACC89E764917982B96B1922593D0"/>
  </w:style>
  <w:style w:type="paragraph" w:customStyle="1" w:styleId="CDD027756422442BB9BC95E50A2EDAB1">
    <w:name w:val="CDD027756422442BB9BC95E50A2EDAB1"/>
  </w:style>
  <w:style w:type="paragraph" w:customStyle="1" w:styleId="7F51847497F44DCFA3CB79B429CB6FC0">
    <w:name w:val="7F51847497F44DCFA3CB79B429CB6FC0"/>
  </w:style>
  <w:style w:type="paragraph" w:customStyle="1" w:styleId="56A09203F57F4EADADCEF9A3A5D469A7">
    <w:name w:val="56A09203F57F4EADADCEF9A3A5D469A7"/>
  </w:style>
  <w:style w:type="paragraph" w:customStyle="1" w:styleId="A0CF0AC84F054322833E4C5A1FE9B810">
    <w:name w:val="A0CF0AC84F054322833E4C5A1FE9B810"/>
  </w:style>
  <w:style w:type="paragraph" w:customStyle="1" w:styleId="440ED0D770BB4FF1AF35DC07316D08A4">
    <w:name w:val="440ED0D770BB4FF1AF35DC07316D08A4"/>
  </w:style>
  <w:style w:type="paragraph" w:customStyle="1" w:styleId="F206B502D1354FBEA246B76BB71FE06D">
    <w:name w:val="F206B502D1354FBEA246B76BB71FE06D"/>
  </w:style>
  <w:style w:type="paragraph" w:customStyle="1" w:styleId="E4B88515348D47738FB600A69B2F46DB">
    <w:name w:val="E4B88515348D47738FB600A69B2F46DB"/>
  </w:style>
  <w:style w:type="paragraph" w:customStyle="1" w:styleId="4874E8F703204A44972563911C9FFAA0">
    <w:name w:val="4874E8F703204A44972563911C9FFAA0"/>
  </w:style>
  <w:style w:type="paragraph" w:customStyle="1" w:styleId="F9735E1E69A14D17A48C00740568D5CE">
    <w:name w:val="F9735E1E69A14D17A48C00740568D5CE"/>
  </w:style>
  <w:style w:type="paragraph" w:customStyle="1" w:styleId="3CDCE706875D4CB4817CCBCD8F492325">
    <w:name w:val="3CDCE706875D4CB4817CCBCD8F492325"/>
  </w:style>
  <w:style w:type="paragraph" w:customStyle="1" w:styleId="7459596E09764240A930E37432CDFC03">
    <w:name w:val="7459596E09764240A930E37432CDFC03"/>
  </w:style>
  <w:style w:type="paragraph" w:customStyle="1" w:styleId="F4574CD7AF6B442B8406D743C6F9D9C1">
    <w:name w:val="F4574CD7AF6B442B8406D743C6F9D9C1"/>
  </w:style>
  <w:style w:type="paragraph" w:customStyle="1" w:styleId="22CC02AA9A2945A8B999EA424E9700F5">
    <w:name w:val="22CC02AA9A2945A8B999EA424E9700F5"/>
  </w:style>
  <w:style w:type="paragraph" w:customStyle="1" w:styleId="CCF5709249704915AAAE77731663F136">
    <w:name w:val="CCF5709249704915AAAE77731663F136"/>
  </w:style>
  <w:style w:type="paragraph" w:customStyle="1" w:styleId="0B16BFA406C841B68F22244C8338555C">
    <w:name w:val="0B16BFA406C841B68F22244C8338555C"/>
  </w:style>
  <w:style w:type="paragraph" w:customStyle="1" w:styleId="A5FFE969F0D046A9883057E54CDA8F7B">
    <w:name w:val="A5FFE969F0D046A9883057E54CDA8F7B"/>
  </w:style>
  <w:style w:type="paragraph" w:customStyle="1" w:styleId="13D90BB3466743259251274623233DBA">
    <w:name w:val="13D90BB3466743259251274623233DBA"/>
  </w:style>
  <w:style w:type="paragraph" w:customStyle="1" w:styleId="A0AC3782D7584154B1A1586133730AB2">
    <w:name w:val="A0AC3782D7584154B1A1586133730AB2"/>
  </w:style>
  <w:style w:type="paragraph" w:customStyle="1" w:styleId="9207888E0120468D8E9F632FD3297F0E">
    <w:name w:val="9207888E0120468D8E9F632FD3297F0E"/>
  </w:style>
  <w:style w:type="paragraph" w:customStyle="1" w:styleId="312D67C6AE874C2AB96D96C55A8396FD">
    <w:name w:val="312D67C6AE874C2AB96D96C55A8396FD"/>
  </w:style>
  <w:style w:type="paragraph" w:customStyle="1" w:styleId="34A29EFF3219400B9075C0D89A64592E">
    <w:name w:val="34A29EFF3219400B9075C0D89A64592E"/>
  </w:style>
  <w:style w:type="paragraph" w:customStyle="1" w:styleId="A631CAB5D50D4B97A2AE546221EADF37">
    <w:name w:val="A631CAB5D50D4B97A2AE546221EADF37"/>
  </w:style>
  <w:style w:type="paragraph" w:customStyle="1" w:styleId="E0D80A98A5AE4F7C963F295E97B40E93">
    <w:name w:val="E0D80A98A5AE4F7C963F295E97B40E93"/>
  </w:style>
  <w:style w:type="paragraph" w:customStyle="1" w:styleId="426740F8D7354AB5B211570C185FF44F">
    <w:name w:val="426740F8D7354AB5B211570C185FF44F"/>
  </w:style>
  <w:style w:type="paragraph" w:customStyle="1" w:styleId="792BD8AF369B4603B95505C80C874E52">
    <w:name w:val="792BD8AF369B4603B95505C80C874E52"/>
    <w:rsid w:val="00415EC7"/>
  </w:style>
  <w:style w:type="paragraph" w:customStyle="1" w:styleId="BE07B84A2FC24CC0998BFCD98CA90E19">
    <w:name w:val="BE07B84A2FC24CC0998BFCD98CA90E19"/>
    <w:rsid w:val="00415EC7"/>
  </w:style>
  <w:style w:type="paragraph" w:customStyle="1" w:styleId="E2C7EC0940D34F7BA4AD22F95D25D175">
    <w:name w:val="E2C7EC0940D34F7BA4AD22F95D25D175"/>
    <w:rsid w:val="00415EC7"/>
  </w:style>
  <w:style w:type="paragraph" w:customStyle="1" w:styleId="AEBCCCE963E04A7499CED4F04D55E77F">
    <w:name w:val="AEBCCCE963E04A7499CED4F04D55E77F"/>
    <w:rsid w:val="00415EC7"/>
  </w:style>
  <w:style w:type="paragraph" w:customStyle="1" w:styleId="D78FC658BC0744BBABD970C090E2C8D1">
    <w:name w:val="D78FC658BC0744BBABD970C090E2C8D1"/>
    <w:rsid w:val="00415EC7"/>
  </w:style>
  <w:style w:type="paragraph" w:customStyle="1" w:styleId="17B241BCA7974D5DBEE1DE816A655515">
    <w:name w:val="17B241BCA7974D5DBEE1DE816A655515"/>
    <w:rsid w:val="00415EC7"/>
  </w:style>
  <w:style w:type="paragraph" w:customStyle="1" w:styleId="19EF0E3F0827418287AA61528FDBDC97">
    <w:name w:val="19EF0E3F0827418287AA61528FDBDC97"/>
    <w:rsid w:val="00415EC7"/>
  </w:style>
  <w:style w:type="paragraph" w:customStyle="1" w:styleId="7BA608AE0A49462CB640E7180966892C">
    <w:name w:val="7BA608AE0A49462CB640E7180966892C"/>
    <w:rsid w:val="00415EC7"/>
  </w:style>
  <w:style w:type="paragraph" w:customStyle="1" w:styleId="6C17035CE8D243C1AB11604BE8B43F2D">
    <w:name w:val="6C17035CE8D243C1AB11604BE8B43F2D"/>
    <w:rsid w:val="00415EC7"/>
  </w:style>
  <w:style w:type="paragraph" w:customStyle="1" w:styleId="7F6D10E560F14825B7142B0CF942E222">
    <w:name w:val="7F6D10E560F14825B7142B0CF942E222"/>
    <w:rsid w:val="00415EC7"/>
  </w:style>
  <w:style w:type="paragraph" w:customStyle="1" w:styleId="0CDEC7BE9C574E9D9C75489071184122">
    <w:name w:val="0CDEC7BE9C574E9D9C75489071184122"/>
    <w:rsid w:val="00415EC7"/>
  </w:style>
  <w:style w:type="paragraph" w:customStyle="1" w:styleId="E7889845032A4B0394F033DB040CEA49">
    <w:name w:val="E7889845032A4B0394F033DB040CEA49"/>
    <w:rsid w:val="00415EC7"/>
  </w:style>
  <w:style w:type="paragraph" w:customStyle="1" w:styleId="A2729BC4E46944ECA9CA14C464206DDE">
    <w:name w:val="A2729BC4E46944ECA9CA14C464206DDE"/>
    <w:rsid w:val="00415EC7"/>
  </w:style>
  <w:style w:type="paragraph" w:customStyle="1" w:styleId="8CF5461069724C2EABE6702F248DAFBF">
    <w:name w:val="8CF5461069724C2EABE6702F248DAFBF"/>
    <w:rsid w:val="00415EC7"/>
  </w:style>
  <w:style w:type="paragraph" w:customStyle="1" w:styleId="5B90496C96C045F58D311E1C8D9A9F45">
    <w:name w:val="5B90496C96C045F58D311E1C8D9A9F45"/>
    <w:rsid w:val="00AF623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DE8BC8B89C40A5A9FC8E930F1CADF9">
    <w:name w:val="56DE8BC8B89C40A5A9FC8E930F1CADF9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9B696A700A824B4FB5F3CB66E145629B">
    <w:name w:val="9B696A700A824B4FB5F3CB66E145629B"/>
  </w:style>
  <w:style w:type="paragraph" w:customStyle="1" w:styleId="B5C29EBFDE2D43FA88EE2ACF72A0BBC5">
    <w:name w:val="B5C29EBFDE2D43FA88EE2ACF72A0BBC5"/>
  </w:style>
  <w:style w:type="paragraph" w:customStyle="1" w:styleId="5A96113DFAE64298B11E2D24D7AD8A69">
    <w:name w:val="5A96113DFAE64298B11E2D24D7AD8A69"/>
  </w:style>
  <w:style w:type="paragraph" w:customStyle="1" w:styleId="80B3F323B5A14AB6A1FE3283FA6672D9">
    <w:name w:val="80B3F323B5A14AB6A1FE3283FA6672D9"/>
  </w:style>
  <w:style w:type="paragraph" w:customStyle="1" w:styleId="164D9E52EFE947A9A67C6B2F97476D47">
    <w:name w:val="164D9E52EFE947A9A67C6B2F97476D47"/>
  </w:style>
  <w:style w:type="paragraph" w:customStyle="1" w:styleId="63638EDA8206478D92DB9E939D27C96D">
    <w:name w:val="63638EDA8206478D92DB9E939D27C96D"/>
  </w:style>
  <w:style w:type="paragraph" w:customStyle="1" w:styleId="FEB93D4CA1734FF69D1B53DA4558BE1B">
    <w:name w:val="FEB93D4CA1734FF69D1B53DA4558BE1B"/>
  </w:style>
  <w:style w:type="paragraph" w:customStyle="1" w:styleId="398A802CE14D4798B6BA291341D8FECD">
    <w:name w:val="398A802CE14D4798B6BA291341D8FECD"/>
  </w:style>
  <w:style w:type="paragraph" w:customStyle="1" w:styleId="F9419404258C46F4A4447ABF02F12CC8">
    <w:name w:val="F9419404258C46F4A4447ABF02F12CC8"/>
  </w:style>
  <w:style w:type="paragraph" w:customStyle="1" w:styleId="A3DF1AF564E24B0D891C231FB7DF2161">
    <w:name w:val="A3DF1AF564E24B0D891C231FB7DF2161"/>
  </w:style>
  <w:style w:type="paragraph" w:customStyle="1" w:styleId="110D40ED0B3D4BA2B0CECCEE4120089F">
    <w:name w:val="110D40ED0B3D4BA2B0CECCEE4120089F"/>
  </w:style>
  <w:style w:type="paragraph" w:customStyle="1" w:styleId="18959E582D674E3F96E6FA4F626C9B24">
    <w:name w:val="18959E582D674E3F96E6FA4F626C9B24"/>
  </w:style>
  <w:style w:type="paragraph" w:customStyle="1" w:styleId="04ED9318CA384CEE8191B6A2953D8D02">
    <w:name w:val="04ED9318CA384CEE8191B6A2953D8D02"/>
  </w:style>
  <w:style w:type="paragraph" w:customStyle="1" w:styleId="3706AA1B594844DCA69FAAC81469EAE2">
    <w:name w:val="3706AA1B594844DCA69FAAC81469EAE2"/>
  </w:style>
  <w:style w:type="character" w:styleId="RefernciaSutil">
    <w:name w:val="Subtle Reference"/>
    <w:basedOn w:val="Fontepargpadro"/>
    <w:uiPriority w:val="10"/>
    <w:qFormat/>
    <w:rsid w:val="00415EC7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F7E970B600F74AC69DCD6385F99CD2BA">
    <w:name w:val="F7E970B600F74AC69DCD6385F99CD2BA"/>
  </w:style>
  <w:style w:type="paragraph" w:customStyle="1" w:styleId="5DCAACC89E764917982B96B1922593D0">
    <w:name w:val="5DCAACC89E764917982B96B1922593D0"/>
  </w:style>
  <w:style w:type="paragraph" w:customStyle="1" w:styleId="CDD027756422442BB9BC95E50A2EDAB1">
    <w:name w:val="CDD027756422442BB9BC95E50A2EDAB1"/>
  </w:style>
  <w:style w:type="paragraph" w:customStyle="1" w:styleId="7F51847497F44DCFA3CB79B429CB6FC0">
    <w:name w:val="7F51847497F44DCFA3CB79B429CB6FC0"/>
  </w:style>
  <w:style w:type="paragraph" w:customStyle="1" w:styleId="56A09203F57F4EADADCEF9A3A5D469A7">
    <w:name w:val="56A09203F57F4EADADCEF9A3A5D469A7"/>
  </w:style>
  <w:style w:type="paragraph" w:customStyle="1" w:styleId="A0CF0AC84F054322833E4C5A1FE9B810">
    <w:name w:val="A0CF0AC84F054322833E4C5A1FE9B810"/>
  </w:style>
  <w:style w:type="paragraph" w:customStyle="1" w:styleId="440ED0D770BB4FF1AF35DC07316D08A4">
    <w:name w:val="440ED0D770BB4FF1AF35DC07316D08A4"/>
  </w:style>
  <w:style w:type="paragraph" w:customStyle="1" w:styleId="F206B502D1354FBEA246B76BB71FE06D">
    <w:name w:val="F206B502D1354FBEA246B76BB71FE06D"/>
  </w:style>
  <w:style w:type="paragraph" w:customStyle="1" w:styleId="E4B88515348D47738FB600A69B2F46DB">
    <w:name w:val="E4B88515348D47738FB600A69B2F46DB"/>
  </w:style>
  <w:style w:type="paragraph" w:customStyle="1" w:styleId="4874E8F703204A44972563911C9FFAA0">
    <w:name w:val="4874E8F703204A44972563911C9FFAA0"/>
  </w:style>
  <w:style w:type="paragraph" w:customStyle="1" w:styleId="F9735E1E69A14D17A48C00740568D5CE">
    <w:name w:val="F9735E1E69A14D17A48C00740568D5CE"/>
  </w:style>
  <w:style w:type="paragraph" w:customStyle="1" w:styleId="3CDCE706875D4CB4817CCBCD8F492325">
    <w:name w:val="3CDCE706875D4CB4817CCBCD8F492325"/>
  </w:style>
  <w:style w:type="paragraph" w:customStyle="1" w:styleId="7459596E09764240A930E37432CDFC03">
    <w:name w:val="7459596E09764240A930E37432CDFC03"/>
  </w:style>
  <w:style w:type="paragraph" w:customStyle="1" w:styleId="F4574CD7AF6B442B8406D743C6F9D9C1">
    <w:name w:val="F4574CD7AF6B442B8406D743C6F9D9C1"/>
  </w:style>
  <w:style w:type="paragraph" w:customStyle="1" w:styleId="22CC02AA9A2945A8B999EA424E9700F5">
    <w:name w:val="22CC02AA9A2945A8B999EA424E9700F5"/>
  </w:style>
  <w:style w:type="paragraph" w:customStyle="1" w:styleId="CCF5709249704915AAAE77731663F136">
    <w:name w:val="CCF5709249704915AAAE77731663F136"/>
  </w:style>
  <w:style w:type="paragraph" w:customStyle="1" w:styleId="0B16BFA406C841B68F22244C8338555C">
    <w:name w:val="0B16BFA406C841B68F22244C8338555C"/>
  </w:style>
  <w:style w:type="paragraph" w:customStyle="1" w:styleId="A5FFE969F0D046A9883057E54CDA8F7B">
    <w:name w:val="A5FFE969F0D046A9883057E54CDA8F7B"/>
  </w:style>
  <w:style w:type="paragraph" w:customStyle="1" w:styleId="13D90BB3466743259251274623233DBA">
    <w:name w:val="13D90BB3466743259251274623233DBA"/>
  </w:style>
  <w:style w:type="paragraph" w:customStyle="1" w:styleId="A0AC3782D7584154B1A1586133730AB2">
    <w:name w:val="A0AC3782D7584154B1A1586133730AB2"/>
  </w:style>
  <w:style w:type="paragraph" w:customStyle="1" w:styleId="9207888E0120468D8E9F632FD3297F0E">
    <w:name w:val="9207888E0120468D8E9F632FD3297F0E"/>
  </w:style>
  <w:style w:type="paragraph" w:customStyle="1" w:styleId="312D67C6AE874C2AB96D96C55A8396FD">
    <w:name w:val="312D67C6AE874C2AB96D96C55A8396FD"/>
  </w:style>
  <w:style w:type="paragraph" w:customStyle="1" w:styleId="34A29EFF3219400B9075C0D89A64592E">
    <w:name w:val="34A29EFF3219400B9075C0D89A64592E"/>
  </w:style>
  <w:style w:type="paragraph" w:customStyle="1" w:styleId="A631CAB5D50D4B97A2AE546221EADF37">
    <w:name w:val="A631CAB5D50D4B97A2AE546221EADF37"/>
  </w:style>
  <w:style w:type="paragraph" w:customStyle="1" w:styleId="E0D80A98A5AE4F7C963F295E97B40E93">
    <w:name w:val="E0D80A98A5AE4F7C963F295E97B40E93"/>
  </w:style>
  <w:style w:type="paragraph" w:customStyle="1" w:styleId="426740F8D7354AB5B211570C185FF44F">
    <w:name w:val="426740F8D7354AB5B211570C185FF44F"/>
  </w:style>
  <w:style w:type="paragraph" w:customStyle="1" w:styleId="792BD8AF369B4603B95505C80C874E52">
    <w:name w:val="792BD8AF369B4603B95505C80C874E52"/>
    <w:rsid w:val="00415EC7"/>
  </w:style>
  <w:style w:type="paragraph" w:customStyle="1" w:styleId="BE07B84A2FC24CC0998BFCD98CA90E19">
    <w:name w:val="BE07B84A2FC24CC0998BFCD98CA90E19"/>
    <w:rsid w:val="00415EC7"/>
  </w:style>
  <w:style w:type="paragraph" w:customStyle="1" w:styleId="E2C7EC0940D34F7BA4AD22F95D25D175">
    <w:name w:val="E2C7EC0940D34F7BA4AD22F95D25D175"/>
    <w:rsid w:val="00415EC7"/>
  </w:style>
  <w:style w:type="paragraph" w:customStyle="1" w:styleId="AEBCCCE963E04A7499CED4F04D55E77F">
    <w:name w:val="AEBCCCE963E04A7499CED4F04D55E77F"/>
    <w:rsid w:val="00415EC7"/>
  </w:style>
  <w:style w:type="paragraph" w:customStyle="1" w:styleId="D78FC658BC0744BBABD970C090E2C8D1">
    <w:name w:val="D78FC658BC0744BBABD970C090E2C8D1"/>
    <w:rsid w:val="00415EC7"/>
  </w:style>
  <w:style w:type="paragraph" w:customStyle="1" w:styleId="17B241BCA7974D5DBEE1DE816A655515">
    <w:name w:val="17B241BCA7974D5DBEE1DE816A655515"/>
    <w:rsid w:val="00415EC7"/>
  </w:style>
  <w:style w:type="paragraph" w:customStyle="1" w:styleId="19EF0E3F0827418287AA61528FDBDC97">
    <w:name w:val="19EF0E3F0827418287AA61528FDBDC97"/>
    <w:rsid w:val="00415EC7"/>
  </w:style>
  <w:style w:type="paragraph" w:customStyle="1" w:styleId="7BA608AE0A49462CB640E7180966892C">
    <w:name w:val="7BA608AE0A49462CB640E7180966892C"/>
    <w:rsid w:val="00415EC7"/>
  </w:style>
  <w:style w:type="paragraph" w:customStyle="1" w:styleId="6C17035CE8D243C1AB11604BE8B43F2D">
    <w:name w:val="6C17035CE8D243C1AB11604BE8B43F2D"/>
    <w:rsid w:val="00415EC7"/>
  </w:style>
  <w:style w:type="paragraph" w:customStyle="1" w:styleId="7F6D10E560F14825B7142B0CF942E222">
    <w:name w:val="7F6D10E560F14825B7142B0CF942E222"/>
    <w:rsid w:val="00415EC7"/>
  </w:style>
  <w:style w:type="paragraph" w:customStyle="1" w:styleId="0CDEC7BE9C574E9D9C75489071184122">
    <w:name w:val="0CDEC7BE9C574E9D9C75489071184122"/>
    <w:rsid w:val="00415EC7"/>
  </w:style>
  <w:style w:type="paragraph" w:customStyle="1" w:styleId="E7889845032A4B0394F033DB040CEA49">
    <w:name w:val="E7889845032A4B0394F033DB040CEA49"/>
    <w:rsid w:val="00415EC7"/>
  </w:style>
  <w:style w:type="paragraph" w:customStyle="1" w:styleId="A2729BC4E46944ECA9CA14C464206DDE">
    <w:name w:val="A2729BC4E46944ECA9CA14C464206DDE"/>
    <w:rsid w:val="00415EC7"/>
  </w:style>
  <w:style w:type="paragraph" w:customStyle="1" w:styleId="8CF5461069724C2EABE6702F248DAFBF">
    <w:name w:val="8CF5461069724C2EABE6702F248DAFBF"/>
    <w:rsid w:val="00415EC7"/>
  </w:style>
  <w:style w:type="paragraph" w:customStyle="1" w:styleId="5B90496C96C045F58D311E1C8D9A9F45">
    <w:name w:val="5B90496C96C045F58D311E1C8D9A9F45"/>
    <w:rsid w:val="00AF623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2020-07-26T17:09:00Z</dcterms:created>
  <dcterms:modified xsi:type="dcterms:W3CDTF">2020-11-17T21:07:00Z</dcterms:modified>
</cp:coreProperties>
</file>